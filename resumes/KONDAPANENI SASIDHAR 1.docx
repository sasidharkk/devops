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57"/>
        <w:tblW w:w="1137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1153"/>
        <w:gridCol w:w="6822"/>
      </w:tblGrid>
      <w:tr w:rsidR="00327470" w14:paraId="208BB6A8" w14:textId="77777777" w:rsidTr="00331D0A">
        <w:trPr>
          <w:trHeight w:val="2236"/>
        </w:trPr>
        <w:tc>
          <w:tcPr>
            <w:tcW w:w="3402" w:type="dxa"/>
            <w:vAlign w:val="bottom"/>
          </w:tcPr>
          <w:p w14:paraId="70B64E71" w14:textId="77777777" w:rsidR="00327470" w:rsidRDefault="00327470" w:rsidP="00327470">
            <w:pPr>
              <w:tabs>
                <w:tab w:val="left" w:pos="990"/>
              </w:tabs>
              <w:jc w:val="center"/>
            </w:pPr>
          </w:p>
        </w:tc>
        <w:tc>
          <w:tcPr>
            <w:tcW w:w="1153" w:type="dxa"/>
          </w:tcPr>
          <w:p w14:paraId="1CEC43E9" w14:textId="77777777" w:rsidR="00327470" w:rsidRDefault="00327470" w:rsidP="00327470">
            <w:pPr>
              <w:tabs>
                <w:tab w:val="left" w:pos="990"/>
              </w:tabs>
            </w:pPr>
          </w:p>
        </w:tc>
        <w:tc>
          <w:tcPr>
            <w:tcW w:w="6822" w:type="dxa"/>
            <w:vAlign w:val="bottom"/>
          </w:tcPr>
          <w:p w14:paraId="2D75F02D" w14:textId="5EE08A23" w:rsidR="00327470" w:rsidRPr="00564E2B" w:rsidRDefault="00B47EA4" w:rsidP="00F5388C">
            <w:pPr>
              <w:pStyle w:val="Title"/>
              <w:rPr>
                <w:sz w:val="48"/>
                <w:szCs w:val="48"/>
              </w:rPr>
            </w:pPr>
            <w:r w:rsidRPr="00564E2B">
              <w:rPr>
                <w:sz w:val="48"/>
                <w:szCs w:val="48"/>
              </w:rPr>
              <w:t>kondapaneni sasidhar</w:t>
            </w:r>
          </w:p>
        </w:tc>
      </w:tr>
      <w:tr w:rsidR="00327470" w14:paraId="351E77E8" w14:textId="77777777" w:rsidTr="00331D0A">
        <w:trPr>
          <w:trHeight w:val="4824"/>
        </w:trPr>
        <w:tc>
          <w:tcPr>
            <w:tcW w:w="3402" w:type="dxa"/>
          </w:tcPr>
          <w:sdt>
            <w:sdtPr>
              <w:id w:val="-1954003311"/>
              <w:placeholder>
                <w:docPart w:val="4F273779E79A4142AD5C82B8A7AD61EA"/>
              </w:placeholder>
              <w:temporary/>
              <w:showingPlcHdr/>
              <w15:appearance w15:val="hidden"/>
            </w:sdtPr>
            <w:sdtContent>
              <w:p w14:paraId="2AEB0960" w14:textId="77777777" w:rsidR="00327470" w:rsidRDefault="00327470" w:rsidP="00327470">
                <w:pPr>
                  <w:pStyle w:val="Heading3"/>
                  <w:rPr>
                    <w:rFonts w:ascii="Arial" w:eastAsia="PMingLiU" w:hAnsi="Arial" w:cs="Times New Roman"/>
                    <w:color w:val="000000"/>
                    <w:sz w:val="20"/>
                    <w:szCs w:val="20"/>
                  </w:rPr>
                </w:pPr>
                <w:r w:rsidRPr="00CB0055">
                  <w:t>Contact</w:t>
                </w:r>
              </w:p>
            </w:sdtContent>
          </w:sdt>
          <w:p w14:paraId="15D36026" w14:textId="475E41B3" w:rsidR="00327470" w:rsidRPr="00B052E3" w:rsidRDefault="00327470" w:rsidP="00327470">
            <w:pPr>
              <w:pStyle w:val="Heading3"/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</w:pPr>
            <w:r w:rsidRPr="00B052E3">
              <w:rPr>
                <w:rFonts w:ascii="Calibri" w:eastAsia="Arial" w:hAnsi="Calibri" w:cs="Calibri"/>
                <w:caps w:val="0"/>
                <w:color w:val="auto"/>
                <w:sz w:val="20"/>
                <w:szCs w:val="20"/>
                <w:lang w:val="en-IN" w:eastAsia="zh-CN" w:bidi="hi-IN"/>
              </w:rPr>
              <w:t>Email ID</w:t>
            </w:r>
            <w:r w:rsidRPr="00B052E3"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  <w:t xml:space="preserve">: </w:t>
            </w:r>
            <w:hyperlink r:id="rId7" w:history="1">
              <w:r w:rsidR="00564E2B" w:rsidRPr="00DF02D1">
                <w:rPr>
                  <w:rStyle w:val="Hyperlink"/>
                  <w:rFonts w:ascii="Calibri" w:eastAsia="Arial" w:hAnsi="Calibri" w:cs="Calibri"/>
                  <w:b w:val="0"/>
                  <w:bCs/>
                  <w:caps w:val="0"/>
                  <w:sz w:val="20"/>
                  <w:szCs w:val="20"/>
                  <w:lang w:val="en-IN" w:eastAsia="zh-CN" w:bidi="hi-IN"/>
                </w:rPr>
                <w:t>sasidhark84@gmail.com</w:t>
              </w:r>
            </w:hyperlink>
            <w:r w:rsidR="00292153"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  <w:t xml:space="preserve"> </w:t>
            </w:r>
          </w:p>
          <w:p w14:paraId="691C5517" w14:textId="7EF1429D" w:rsidR="00327470" w:rsidRPr="00B052E3" w:rsidRDefault="00327470" w:rsidP="00327470">
            <w:pPr>
              <w:rPr>
                <w:rFonts w:ascii="Calibri" w:hAnsi="Calibri" w:cs="Calibri"/>
                <w:sz w:val="20"/>
                <w:szCs w:val="20"/>
                <w:lang w:val="en-IN" w:eastAsia="zh-CN" w:bidi="hi-IN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  <w:lang w:val="en-IN" w:eastAsia="zh-CN" w:bidi="hi-IN"/>
              </w:rPr>
              <w:t>Ph. No</w:t>
            </w: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 xml:space="preserve"> +91 </w:t>
            </w:r>
            <w:r w:rsidR="00292153">
              <w:rPr>
                <w:rFonts w:ascii="Calibri" w:hAnsi="Calibri" w:cs="Calibri"/>
                <w:sz w:val="20"/>
                <w:szCs w:val="20"/>
              </w:rPr>
              <w:t>7</w:t>
            </w:r>
            <w:r w:rsidR="00564E2B">
              <w:rPr>
                <w:rFonts w:ascii="Calibri" w:hAnsi="Calibri" w:cs="Calibri"/>
                <w:sz w:val="20"/>
                <w:szCs w:val="20"/>
              </w:rPr>
              <w:t>702998522</w:t>
            </w:r>
          </w:p>
          <w:p w14:paraId="7EF93189" w14:textId="77777777" w:rsidR="00327470" w:rsidRDefault="00327470" w:rsidP="00327470">
            <w:pPr>
              <w:pStyle w:val="Heading3"/>
            </w:pPr>
            <w:r>
              <w:t>Education</w:t>
            </w:r>
          </w:p>
          <w:p w14:paraId="38EE6156" w14:textId="3A3218D1" w:rsidR="00327470" w:rsidRPr="00B052E3" w:rsidRDefault="00292153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 w:rsidRPr="0029215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Mohan Babu University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master’s in computer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</w:t>
            </w:r>
            <w:r w:rsidR="00564E2B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3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2023 -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5</w:t>
            </w:r>
          </w:p>
          <w:p w14:paraId="2C18F0CB" w14:textId="282BC41E" w:rsidR="00327470" w:rsidRPr="00B052E3" w:rsidRDefault="00564E2B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Yogi Vemana University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(M</w:t>
            </w:r>
            <w:r w:rsidR="0092744D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SCS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)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9.0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</w:t>
            </w:r>
            <w:r w:rsidR="009E627D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|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0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– 202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3</w:t>
            </w:r>
          </w:p>
          <w:p w14:paraId="53DA5956" w14:textId="4C87E904" w:rsidR="00327470" w:rsidRPr="00B052E3" w:rsidRDefault="00564E2B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>Saints Joseph’s</w:t>
            </w:r>
            <w:r w:rsidR="00292153"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 Junior College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Intermediate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8.7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  <w:t xml:space="preserve">Completed in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2018 -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0</w:t>
            </w:r>
          </w:p>
          <w:p w14:paraId="20E5A9DE" w14:textId="4D8A4F40" w:rsidR="00292153" w:rsidRPr="00B052E3" w:rsidRDefault="00564E2B" w:rsidP="00292153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Victory </w:t>
            </w:r>
            <w:r w:rsidR="00292153"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>High School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</w:t>
            </w:r>
            <w:r w:rsidR="00292153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SSC | GPA: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8</w:t>
            </w:r>
            <w:r w:rsidR="00292153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  <w:t xml:space="preserve">Completed in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2018</w:t>
            </w:r>
          </w:p>
          <w:p w14:paraId="7AA21DEB" w14:textId="77777777" w:rsidR="00327470" w:rsidRDefault="00327470" w:rsidP="00327470"/>
          <w:p w14:paraId="3862ACDE" w14:textId="77777777" w:rsidR="00327470" w:rsidRDefault="00327470" w:rsidP="00327470">
            <w:pPr>
              <w:pStyle w:val="Heading3"/>
            </w:pPr>
            <w:r>
              <w:t>Technical Skills</w:t>
            </w:r>
          </w:p>
          <w:p w14:paraId="3E903871" w14:textId="2454A364" w:rsidR="009E627D" w:rsidRDefault="009E627D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Code: HTML / CSS / Java Script</w:t>
            </w:r>
            <w:r w:rsidR="0043658E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 xml:space="preserve"> (Basic)</w:t>
            </w:r>
          </w:p>
          <w:p w14:paraId="3C8E9B16" w14:textId="51BBE2A3" w:rsidR="00327470" w:rsidRPr="00B052E3" w:rsidRDefault="00327470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OS: Linux (</w:t>
            </w:r>
            <w:r w:rsidR="00CE5F76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Amazon Linux</w:t>
            </w: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, Ubuntu)</w:t>
            </w:r>
          </w:p>
          <w:p w14:paraId="45E07E0C" w14:textId="651651FF" w:rsidR="00327470" w:rsidRPr="00B052E3" w:rsidRDefault="00327470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Cloud Technologies: AWS</w:t>
            </w:r>
            <w:r w:rsidR="0043658E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 xml:space="preserve"> and DevOps</w:t>
            </w:r>
          </w:p>
          <w:p w14:paraId="6C0F74B3" w14:textId="2A4BED78" w:rsidR="00327470" w:rsidRPr="00B052E3" w:rsidRDefault="0043658E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Shell Scripting</w:t>
            </w:r>
          </w:p>
          <w:p w14:paraId="27FCDDFB" w14:textId="081D9599" w:rsidR="00327470" w:rsidRDefault="00327470" w:rsidP="00327470">
            <w:pPr>
              <w:pStyle w:val="Heading3"/>
              <w:rPr>
                <w:rFonts w:ascii="Arial" w:eastAsia="PMingLiU" w:hAnsi="Arial" w:cs="Times New Roman"/>
                <w:color w:val="000000"/>
                <w:sz w:val="20"/>
                <w:szCs w:val="20"/>
              </w:rPr>
            </w:pPr>
            <w:r>
              <w:t>PERSONNEL Detals</w:t>
            </w:r>
          </w:p>
          <w:p w14:paraId="2ADCAFD7" w14:textId="0CA2D0D1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Date of Birth: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</w:r>
            <w:r w:rsidR="009E627D">
              <w:rPr>
                <w:rFonts w:ascii="Calibri" w:hAnsi="Calibri" w:cs="Calibri"/>
                <w:sz w:val="20"/>
                <w:szCs w:val="20"/>
              </w:rPr>
              <w:t>0</w:t>
            </w:r>
            <w:r w:rsidR="00564E2B">
              <w:rPr>
                <w:rFonts w:ascii="Calibri" w:hAnsi="Calibri" w:cs="Calibri"/>
                <w:sz w:val="20"/>
                <w:szCs w:val="20"/>
              </w:rPr>
              <w:t>4</w:t>
            </w:r>
            <w:r w:rsidRPr="00B052E3">
              <w:rPr>
                <w:rFonts w:ascii="Calibri" w:hAnsi="Calibri" w:cs="Calibri"/>
                <w:sz w:val="20"/>
                <w:szCs w:val="20"/>
              </w:rPr>
              <w:t>-</w:t>
            </w:r>
            <w:r w:rsidR="00564E2B">
              <w:rPr>
                <w:rFonts w:ascii="Calibri" w:hAnsi="Calibri" w:cs="Calibri"/>
                <w:sz w:val="20"/>
                <w:szCs w:val="20"/>
              </w:rPr>
              <w:t>06</w:t>
            </w:r>
            <w:r w:rsidRPr="00B052E3">
              <w:rPr>
                <w:rFonts w:ascii="Calibri" w:hAnsi="Calibri" w:cs="Calibri"/>
                <w:sz w:val="20"/>
                <w:szCs w:val="20"/>
              </w:rPr>
              <w:t>-200</w:t>
            </w:r>
            <w:r w:rsidR="009E627D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6F5293C9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Nationality: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Indian</w:t>
            </w:r>
          </w:p>
          <w:p w14:paraId="4DFC6733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Marital Status: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Single</w:t>
            </w:r>
          </w:p>
          <w:p w14:paraId="670FFFFE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Languages: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English and Telugu</w:t>
            </w:r>
          </w:p>
          <w:p w14:paraId="6BDCA5C3" w14:textId="77777777" w:rsidR="00327470" w:rsidRPr="00120DE1" w:rsidRDefault="00327470" w:rsidP="00327470">
            <w:pPr>
              <w:spacing w:line="360" w:lineRule="auto"/>
              <w:ind w:left="360"/>
              <w:rPr>
                <w:rFonts w:eastAsia="Arial" w:cstheme="minorHAnsi"/>
                <w:bCs/>
                <w:lang w:val="en" w:eastAsia="zh-CN" w:bidi="hi-IN"/>
              </w:rPr>
            </w:pPr>
          </w:p>
          <w:p w14:paraId="0AD018AA" w14:textId="77777777" w:rsidR="00327470" w:rsidRPr="004D3011" w:rsidRDefault="00327470" w:rsidP="00327470">
            <w:pPr>
              <w:spacing w:line="360" w:lineRule="auto"/>
            </w:pPr>
          </w:p>
        </w:tc>
        <w:tc>
          <w:tcPr>
            <w:tcW w:w="1153" w:type="dxa"/>
          </w:tcPr>
          <w:p w14:paraId="6C4ED7BE" w14:textId="77777777" w:rsidR="00327470" w:rsidRDefault="00327470" w:rsidP="00327470">
            <w:pPr>
              <w:tabs>
                <w:tab w:val="left" w:pos="990"/>
              </w:tabs>
            </w:pPr>
          </w:p>
        </w:tc>
        <w:tc>
          <w:tcPr>
            <w:tcW w:w="6822" w:type="dxa"/>
          </w:tcPr>
          <w:sdt>
            <w:sdtPr>
              <w:id w:val="1049110328"/>
              <w:placeholder>
                <w:docPart w:val="2B8E4A60E56B4AA9B50733D4CE168F8F"/>
              </w:placeholder>
              <w:temporary/>
              <w:showingPlcHdr/>
              <w15:appearance w15:val="hidden"/>
            </w:sdtPr>
            <w:sdtContent>
              <w:p w14:paraId="27B797C0" w14:textId="77777777" w:rsidR="00327470" w:rsidRDefault="00327470" w:rsidP="0032747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94560D0" w14:textId="523306BF" w:rsidR="00327470" w:rsidRPr="00043DF2" w:rsidRDefault="00327470" w:rsidP="00327470">
            <w:pPr>
              <w:widowControl w:val="0"/>
              <w:spacing w:line="276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I am </w:t>
            </w:r>
            <w:proofErr w:type="spellStart"/>
            <w:r w:rsidR="00F5388C">
              <w:rPr>
                <w:rFonts w:ascii="Calibri" w:hAnsi="Calibri" w:cs="Calibri"/>
                <w:iCs/>
                <w:sz w:val="20"/>
                <w:szCs w:val="20"/>
              </w:rPr>
              <w:t>S</w:t>
            </w:r>
            <w:r w:rsidR="00564E2B">
              <w:rPr>
                <w:rFonts w:ascii="Calibri" w:hAnsi="Calibri" w:cs="Calibri"/>
                <w:iCs/>
                <w:sz w:val="20"/>
                <w:szCs w:val="20"/>
              </w:rPr>
              <w:t>asidhar</w:t>
            </w:r>
            <w:proofErr w:type="spellEnd"/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,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Completed my master’s in computers and applications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at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>Mohan Babu Un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iversity. I have a </w:t>
            </w:r>
            <w:r w:rsidR="000027D0">
              <w:rPr>
                <w:rFonts w:ascii="Calibri" w:hAnsi="Calibri" w:cs="Calibri"/>
                <w:iCs/>
                <w:sz w:val="20"/>
                <w:szCs w:val="20"/>
              </w:rPr>
              <w:t xml:space="preserve">good knowledge </w:t>
            </w:r>
            <w:r w:rsidR="00292153">
              <w:rPr>
                <w:rFonts w:ascii="Calibri" w:hAnsi="Calibri" w:cs="Calibri"/>
                <w:iCs/>
                <w:sz w:val="20"/>
                <w:szCs w:val="20"/>
              </w:rPr>
              <w:t>of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 HTML, CSS, Java Script,</w:t>
            </w:r>
            <w:r w:rsidR="000027D0">
              <w:rPr>
                <w:rFonts w:ascii="Calibri" w:hAnsi="Calibri" w:cs="Calibri"/>
                <w:iCs/>
                <w:sz w:val="20"/>
                <w:szCs w:val="20"/>
              </w:rPr>
              <w:t xml:space="preserve">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Linux, AWS, and Python, and have gained hands-on experience in deploying and managing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Applications, DBs,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>Linux servers, cloud infrastructure, and scripting.</w:t>
            </w:r>
          </w:p>
          <w:p w14:paraId="205D2209" w14:textId="3E15D9CE" w:rsidR="00571379" w:rsidRPr="00571379" w:rsidRDefault="00327470" w:rsidP="00571379">
            <w:pPr>
              <w:pStyle w:val="Heading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  <w:p w14:paraId="4A3ED6A6" w14:textId="77777777" w:rsidR="00CE5F76" w:rsidRPr="00CE5F76" w:rsidRDefault="00CE5F76" w:rsidP="00CE5F76">
            <w:pPr>
              <w:rPr>
                <w:b/>
                <w:bCs/>
                <w:lang w:val="en-IN"/>
              </w:rPr>
            </w:pPr>
            <w:r w:rsidRPr="00CE5F76">
              <w:rPr>
                <w:b/>
                <w:bCs/>
                <w:lang w:val="en-IN"/>
              </w:rPr>
              <w:t>Project: Smart Traffic Flow – AI-Based Traffic Management System</w:t>
            </w:r>
          </w:p>
          <w:p w14:paraId="67BD8122" w14:textId="77777777" w:rsidR="00CE5F76" w:rsidRPr="00CE5F76" w:rsidRDefault="00CE5F76" w:rsidP="00CE5F76">
            <w:pPr>
              <w:jc w:val="both"/>
              <w:rPr>
                <w:lang w:val="en-IN"/>
              </w:rPr>
            </w:pPr>
            <w:r w:rsidRPr="00CE5F76">
              <w:rPr>
                <w:lang w:val="en-IN"/>
              </w:rPr>
              <w:t>Developed a smart AI-based web application for effective traffic management on routes with heavy traffic from multiple directions. The system leverages real-time monitoring through sensors and data analytics to dynamically adapt traffic light signals, reducing congestion and improving commute times. It connects traffic controllers, city planners, and commuters to build a responsive, intelligent traffic ecosystem that enhances urban mobility and safety.</w:t>
            </w:r>
          </w:p>
          <w:p w14:paraId="68478CCA" w14:textId="77777777" w:rsidR="00F5388C" w:rsidRDefault="00F5388C" w:rsidP="00327470"/>
          <w:p w14:paraId="5ECE16EC" w14:textId="77777777" w:rsidR="00F5388C" w:rsidRPr="00F5388C" w:rsidRDefault="00F5388C" w:rsidP="00F5388C">
            <w:pPr>
              <w:rPr>
                <w:b/>
                <w:bCs/>
                <w:lang w:val="en-IN"/>
              </w:rPr>
            </w:pPr>
            <w:r w:rsidRPr="00F5388C">
              <w:rPr>
                <w:b/>
                <w:bCs/>
                <w:lang w:val="en-IN"/>
              </w:rPr>
              <w:t>Frontend Technologies:</w:t>
            </w:r>
          </w:p>
          <w:p w14:paraId="626CED6D" w14:textId="77777777" w:rsidR="0043658E" w:rsidRPr="0043658E" w:rsidRDefault="0043658E" w:rsidP="0043658E">
            <w:pPr>
              <w:pStyle w:val="ListParagraph"/>
              <w:numPr>
                <w:ilvl w:val="0"/>
                <w:numId w:val="12"/>
              </w:numPr>
              <w:rPr>
                <w:lang w:val="en-IN"/>
              </w:rPr>
            </w:pPr>
            <w:r w:rsidRPr="0043658E">
              <w:rPr>
                <w:b/>
                <w:bCs/>
              </w:rPr>
              <w:t xml:space="preserve">HTML: </w:t>
            </w:r>
            <w:r w:rsidRPr="0043658E">
              <w:t>Created structured and clean web pages using HTML for better readability and accessibility.</w:t>
            </w:r>
          </w:p>
          <w:p w14:paraId="471047C0" w14:textId="77777777" w:rsidR="0043658E" w:rsidRPr="0043658E" w:rsidRDefault="0043658E" w:rsidP="0043658E">
            <w:pPr>
              <w:pStyle w:val="ListParagraph"/>
              <w:numPr>
                <w:ilvl w:val="0"/>
                <w:numId w:val="12"/>
              </w:numPr>
              <w:rPr>
                <w:lang w:val="en-IN"/>
              </w:rPr>
            </w:pPr>
            <w:r w:rsidRPr="0043658E">
              <w:rPr>
                <w:b/>
                <w:bCs/>
              </w:rPr>
              <w:t xml:space="preserve">CSS: </w:t>
            </w:r>
            <w:r w:rsidRPr="0043658E">
              <w:t>Styled websites with CSS to make them responsive and visually appealing using Flexbox and Grid.</w:t>
            </w:r>
          </w:p>
          <w:p w14:paraId="173D0E4B" w14:textId="569D747A" w:rsidR="00CE5F76" w:rsidRPr="0043658E" w:rsidRDefault="0043658E" w:rsidP="0043658E">
            <w:pPr>
              <w:pStyle w:val="ListParagraph"/>
              <w:numPr>
                <w:ilvl w:val="0"/>
                <w:numId w:val="12"/>
              </w:numPr>
              <w:rPr>
                <w:lang w:val="en-IN"/>
              </w:rPr>
            </w:pPr>
            <w:r w:rsidRPr="0043658E">
              <w:rPr>
                <w:b/>
                <w:bCs/>
              </w:rPr>
              <w:t xml:space="preserve">JavaScript: </w:t>
            </w:r>
            <w:r w:rsidRPr="0043658E">
              <w:t>Added interactivity to web pages using JavaScript for form validation, filtering, and dynamic content updates.</w:t>
            </w:r>
          </w:p>
          <w:p w14:paraId="62462759" w14:textId="530A4CA3" w:rsidR="00292153" w:rsidRPr="00292153" w:rsidRDefault="00292153" w:rsidP="00292153">
            <w:pPr>
              <w:pStyle w:val="Header1"/>
              <w:spacing w:before="20" w:after="2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AWS and </w:t>
            </w:r>
            <w:r w:rsidRPr="00292153">
              <w:rPr>
                <w:rFonts w:ascii="Calibri" w:hAnsi="Calibri" w:cs="Calibri"/>
                <w:b/>
                <w:bCs/>
              </w:rPr>
              <w:t>Linux:</w:t>
            </w:r>
          </w:p>
          <w:p w14:paraId="1D2959F8" w14:textId="41EDEC31" w:rsidR="00292153" w:rsidRPr="009E627D" w:rsidRDefault="00292153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 xml:space="preserve">Deployed and maintained web applications (Apache) on </w:t>
            </w:r>
            <w:r w:rsidRPr="009E627D">
              <w:rPr>
                <w:rFonts w:ascii="Calibri" w:hAnsi="Calibri" w:cs="Calibri"/>
                <w:b/>
                <w:bCs/>
                <w:sz w:val="18"/>
                <w:szCs w:val="18"/>
              </w:rPr>
              <w:t>Linux-based EC2 instances (Amazon Linux 2, Ubuntu Server)</w:t>
            </w:r>
            <w:r w:rsidRPr="009E627D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7C77BDB" w14:textId="3EB7684E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user and group accounts, password policies, and file permissions.</w:t>
            </w:r>
          </w:p>
          <w:p w14:paraId="6AE7773E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Set up disk partitions and LVM for storage management.</w:t>
            </w:r>
          </w:p>
          <w:p w14:paraId="5B3714F0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Remotely accessed and managed Linux servers using SSH and PuTTY.</w:t>
            </w:r>
          </w:p>
          <w:p w14:paraId="721E837A" w14:textId="11AC7A05" w:rsidR="00292153" w:rsidRPr="009E627D" w:rsidRDefault="00292153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Used tools like top, htop, df and du to monitor system performance and disk utilization.</w:t>
            </w:r>
          </w:p>
          <w:p w14:paraId="727E74EC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S3 buckets with versioning, lifecycle policies, and permissions.</w:t>
            </w:r>
          </w:p>
          <w:p w14:paraId="78587CB0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Managed EC2 volumes, attached EBS, and configured Security Groups and NACLs.</w:t>
            </w:r>
          </w:p>
          <w:p w14:paraId="75B46EFC" w14:textId="6680DC6D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 xml:space="preserve">Monitored EC2 instance metrics such as 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>CPU</w:t>
            </w:r>
            <w:r w:rsidR="009E627D">
              <w:rPr>
                <w:rFonts w:ascii="Calibri" w:hAnsi="Calibri" w:cs="Calibri"/>
                <w:sz w:val="18"/>
                <w:szCs w:val="18"/>
              </w:rPr>
              <w:t>,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 xml:space="preserve"> disk </w:t>
            </w:r>
            <w:r w:rsidRPr="009E627D">
              <w:rPr>
                <w:rFonts w:ascii="Calibri" w:hAnsi="Calibri" w:cs="Calibri"/>
                <w:sz w:val="18"/>
                <w:szCs w:val="18"/>
              </w:rPr>
              <w:t>utilization, and network traffic.</w:t>
            </w:r>
          </w:p>
          <w:p w14:paraId="15CECBA6" w14:textId="33E35B7E" w:rsidR="009F5BC2" w:rsidRPr="009E627D" w:rsidRDefault="009F5BC2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Provision and configure instances through VPC and configure private Instance connections using VPC peering connection.</w:t>
            </w:r>
          </w:p>
          <w:p w14:paraId="2612ADEA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Enabled and used CloudTrail for logging and monitoring AWS activities.</w:t>
            </w:r>
          </w:p>
          <w:p w14:paraId="43327FEC" w14:textId="77777777" w:rsidR="009E627D" w:rsidRPr="009E627D" w:rsidRDefault="00327470" w:rsidP="009E627D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Designed fault-tolerant and highly available environments using ELB and Auto Scaling Groups.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CA942" w14:textId="77777777" w:rsidR="00327470" w:rsidRPr="009E627D" w:rsidRDefault="00327470" w:rsidP="009E627D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and mounted EFS on multiple EC2 instances for shared storage.</w:t>
            </w:r>
          </w:p>
          <w:p w14:paraId="42619859" w14:textId="2E425E90" w:rsidR="009E627D" w:rsidRPr="009E627D" w:rsidRDefault="009E627D" w:rsidP="009E627D">
            <w:pPr>
              <w:pStyle w:val="Header1"/>
              <w:spacing w:before="20" w:after="20" w:line="276" w:lineRule="auto"/>
              <w:ind w:left="720"/>
              <w:rPr>
                <w:rFonts w:ascii="Calibri" w:hAnsi="Calibri" w:cs="Calibri"/>
              </w:rPr>
            </w:pPr>
          </w:p>
        </w:tc>
      </w:tr>
    </w:tbl>
    <w:p w14:paraId="3B366FF4" w14:textId="77777777" w:rsidR="00610962" w:rsidRDefault="00610962" w:rsidP="000C45FF">
      <w:pPr>
        <w:tabs>
          <w:tab w:val="left" w:pos="990"/>
        </w:tabs>
      </w:pPr>
    </w:p>
    <w:sectPr w:rsidR="00610962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1144B" w14:textId="77777777" w:rsidR="008930B8" w:rsidRDefault="008930B8" w:rsidP="000C45FF">
      <w:r>
        <w:separator/>
      </w:r>
    </w:p>
  </w:endnote>
  <w:endnote w:type="continuationSeparator" w:id="0">
    <w:p w14:paraId="70150B62" w14:textId="77777777" w:rsidR="008930B8" w:rsidRDefault="008930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6F885" w14:textId="77777777" w:rsidR="008930B8" w:rsidRDefault="008930B8" w:rsidP="000C45FF">
      <w:r>
        <w:separator/>
      </w:r>
    </w:p>
  </w:footnote>
  <w:footnote w:type="continuationSeparator" w:id="0">
    <w:p w14:paraId="211C4B29" w14:textId="77777777" w:rsidR="008930B8" w:rsidRDefault="008930B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0160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E4645D" wp14:editId="23EB157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60C7"/>
    <w:multiLevelType w:val="hybridMultilevel"/>
    <w:tmpl w:val="F810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1CCD"/>
    <w:multiLevelType w:val="hybridMultilevel"/>
    <w:tmpl w:val="4EBAAA72"/>
    <w:lvl w:ilvl="0" w:tplc="D354F508">
      <w:numFmt w:val="bullet"/>
      <w:lvlText w:val="-"/>
      <w:lvlJc w:val="left"/>
      <w:pPr>
        <w:ind w:left="-252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5A1698B"/>
    <w:multiLevelType w:val="hybridMultilevel"/>
    <w:tmpl w:val="9A5C4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347D"/>
    <w:multiLevelType w:val="hybridMultilevel"/>
    <w:tmpl w:val="FB7A0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A7C48"/>
    <w:multiLevelType w:val="hybridMultilevel"/>
    <w:tmpl w:val="717AF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B7092"/>
    <w:multiLevelType w:val="hybridMultilevel"/>
    <w:tmpl w:val="C860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67A7E"/>
    <w:multiLevelType w:val="hybridMultilevel"/>
    <w:tmpl w:val="25268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62B9A"/>
    <w:multiLevelType w:val="hybridMultilevel"/>
    <w:tmpl w:val="C8E6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1E7F"/>
    <w:multiLevelType w:val="multilevel"/>
    <w:tmpl w:val="4F7C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D7E20"/>
    <w:multiLevelType w:val="hybridMultilevel"/>
    <w:tmpl w:val="F95CE98E"/>
    <w:lvl w:ilvl="0" w:tplc="D354F508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BE0C54"/>
    <w:multiLevelType w:val="multilevel"/>
    <w:tmpl w:val="31A2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C0237"/>
    <w:multiLevelType w:val="hybridMultilevel"/>
    <w:tmpl w:val="2EC48F9C"/>
    <w:lvl w:ilvl="0" w:tplc="D354F508">
      <w:numFmt w:val="bullet"/>
      <w:lvlText w:val="-"/>
      <w:lvlJc w:val="left"/>
      <w:pPr>
        <w:ind w:left="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249995937">
    <w:abstractNumId w:val="8"/>
  </w:num>
  <w:num w:numId="2" w16cid:durableId="1841382222">
    <w:abstractNumId w:val="5"/>
  </w:num>
  <w:num w:numId="3" w16cid:durableId="1288002849">
    <w:abstractNumId w:val="3"/>
  </w:num>
  <w:num w:numId="4" w16cid:durableId="599067128">
    <w:abstractNumId w:val="2"/>
  </w:num>
  <w:num w:numId="5" w16cid:durableId="1192114781">
    <w:abstractNumId w:val="6"/>
  </w:num>
  <w:num w:numId="6" w16cid:durableId="1208567026">
    <w:abstractNumId w:val="7"/>
  </w:num>
  <w:num w:numId="7" w16cid:durableId="1757708272">
    <w:abstractNumId w:val="9"/>
  </w:num>
  <w:num w:numId="8" w16cid:durableId="152571246">
    <w:abstractNumId w:val="11"/>
  </w:num>
  <w:num w:numId="9" w16cid:durableId="1966034455">
    <w:abstractNumId w:val="1"/>
  </w:num>
  <w:num w:numId="10" w16cid:durableId="1404987402">
    <w:abstractNumId w:val="10"/>
  </w:num>
  <w:num w:numId="11" w16cid:durableId="2123726633">
    <w:abstractNumId w:val="4"/>
  </w:num>
  <w:num w:numId="12" w16cid:durableId="80701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0"/>
    <w:rsid w:val="000027D0"/>
    <w:rsid w:val="00036450"/>
    <w:rsid w:val="00043DF2"/>
    <w:rsid w:val="000559C1"/>
    <w:rsid w:val="00094499"/>
    <w:rsid w:val="000C45FF"/>
    <w:rsid w:val="000E3FD1"/>
    <w:rsid w:val="00112054"/>
    <w:rsid w:val="00120DE1"/>
    <w:rsid w:val="001317D8"/>
    <w:rsid w:val="001525E1"/>
    <w:rsid w:val="00180329"/>
    <w:rsid w:val="0019001F"/>
    <w:rsid w:val="001A549A"/>
    <w:rsid w:val="001A74A5"/>
    <w:rsid w:val="001B2ABD"/>
    <w:rsid w:val="001E0391"/>
    <w:rsid w:val="001E1759"/>
    <w:rsid w:val="001E2D1F"/>
    <w:rsid w:val="001F1ECC"/>
    <w:rsid w:val="001F4041"/>
    <w:rsid w:val="001F489A"/>
    <w:rsid w:val="002400EB"/>
    <w:rsid w:val="00256CF7"/>
    <w:rsid w:val="00266267"/>
    <w:rsid w:val="00281FD5"/>
    <w:rsid w:val="00292153"/>
    <w:rsid w:val="00296161"/>
    <w:rsid w:val="002F529B"/>
    <w:rsid w:val="0030481B"/>
    <w:rsid w:val="003156FC"/>
    <w:rsid w:val="00322DFB"/>
    <w:rsid w:val="003254B5"/>
    <w:rsid w:val="00327470"/>
    <w:rsid w:val="00331D0A"/>
    <w:rsid w:val="003503A0"/>
    <w:rsid w:val="0037121F"/>
    <w:rsid w:val="003910D8"/>
    <w:rsid w:val="003A6B7D"/>
    <w:rsid w:val="003B06CA"/>
    <w:rsid w:val="003C62B3"/>
    <w:rsid w:val="003E1E02"/>
    <w:rsid w:val="004071FC"/>
    <w:rsid w:val="00414079"/>
    <w:rsid w:val="0043658E"/>
    <w:rsid w:val="00440838"/>
    <w:rsid w:val="00445947"/>
    <w:rsid w:val="00447D40"/>
    <w:rsid w:val="00465932"/>
    <w:rsid w:val="004813B3"/>
    <w:rsid w:val="00496591"/>
    <w:rsid w:val="004A3218"/>
    <w:rsid w:val="004C63E4"/>
    <w:rsid w:val="004D3011"/>
    <w:rsid w:val="005065A6"/>
    <w:rsid w:val="005262AC"/>
    <w:rsid w:val="0053615D"/>
    <w:rsid w:val="0055148A"/>
    <w:rsid w:val="00564E2B"/>
    <w:rsid w:val="00571379"/>
    <w:rsid w:val="0057712C"/>
    <w:rsid w:val="005E39D5"/>
    <w:rsid w:val="00600670"/>
    <w:rsid w:val="00610962"/>
    <w:rsid w:val="0061331D"/>
    <w:rsid w:val="006179F4"/>
    <w:rsid w:val="0062123A"/>
    <w:rsid w:val="00622751"/>
    <w:rsid w:val="00646E75"/>
    <w:rsid w:val="00647605"/>
    <w:rsid w:val="006771D0"/>
    <w:rsid w:val="00715FCB"/>
    <w:rsid w:val="00743101"/>
    <w:rsid w:val="0075779E"/>
    <w:rsid w:val="00764C9F"/>
    <w:rsid w:val="007775E1"/>
    <w:rsid w:val="007867A0"/>
    <w:rsid w:val="007927F5"/>
    <w:rsid w:val="007933B1"/>
    <w:rsid w:val="00802CA0"/>
    <w:rsid w:val="008930B8"/>
    <w:rsid w:val="009260CD"/>
    <w:rsid w:val="0092744D"/>
    <w:rsid w:val="00940A66"/>
    <w:rsid w:val="00952C25"/>
    <w:rsid w:val="009E627D"/>
    <w:rsid w:val="009F1999"/>
    <w:rsid w:val="009F5BC2"/>
    <w:rsid w:val="00A2118D"/>
    <w:rsid w:val="00AD0A50"/>
    <w:rsid w:val="00AD76E2"/>
    <w:rsid w:val="00AE6786"/>
    <w:rsid w:val="00B052E3"/>
    <w:rsid w:val="00B20152"/>
    <w:rsid w:val="00B359E4"/>
    <w:rsid w:val="00B47EA4"/>
    <w:rsid w:val="00B57D98"/>
    <w:rsid w:val="00B6144E"/>
    <w:rsid w:val="00B70850"/>
    <w:rsid w:val="00BB62F7"/>
    <w:rsid w:val="00BC1434"/>
    <w:rsid w:val="00C066B6"/>
    <w:rsid w:val="00C37BA1"/>
    <w:rsid w:val="00C4674C"/>
    <w:rsid w:val="00C47A68"/>
    <w:rsid w:val="00C506CF"/>
    <w:rsid w:val="00C57E60"/>
    <w:rsid w:val="00C72BED"/>
    <w:rsid w:val="00C75A49"/>
    <w:rsid w:val="00C9578B"/>
    <w:rsid w:val="00CB0055"/>
    <w:rsid w:val="00CE5F76"/>
    <w:rsid w:val="00D060F1"/>
    <w:rsid w:val="00D2522B"/>
    <w:rsid w:val="00D33342"/>
    <w:rsid w:val="00D422DE"/>
    <w:rsid w:val="00D5459D"/>
    <w:rsid w:val="00DA1F4D"/>
    <w:rsid w:val="00DD172A"/>
    <w:rsid w:val="00E25A26"/>
    <w:rsid w:val="00E4381A"/>
    <w:rsid w:val="00E55D74"/>
    <w:rsid w:val="00E95F58"/>
    <w:rsid w:val="00EB09E3"/>
    <w:rsid w:val="00ED3FDE"/>
    <w:rsid w:val="00F1130C"/>
    <w:rsid w:val="00F5388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2D96A"/>
  <w14:defaultImageDpi w14:val="32767"/>
  <w15:chartTrackingRefBased/>
  <w15:docId w15:val="{92CD38F9-1B34-4894-ADED-9816551B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503A0"/>
    <w:pPr>
      <w:ind w:left="720"/>
      <w:contextualSpacing/>
    </w:pPr>
  </w:style>
  <w:style w:type="paragraph" w:customStyle="1" w:styleId="Header1">
    <w:name w:val="Header1"/>
    <w:rsid w:val="00447D40"/>
    <w:pPr>
      <w:tabs>
        <w:tab w:val="center" w:pos="5233"/>
        <w:tab w:val="right" w:pos="10467"/>
      </w:tabs>
    </w:pPr>
    <w:rPr>
      <w:rFonts w:ascii="Arial" w:eastAsia="Arial" w:hAnsi="Arial" w:cs="Times New Roman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sidhark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sk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F273779E79A4142AD5C82B8A7AD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F03D-02EF-4635-9CA7-A996E3D0B949}"/>
      </w:docPartPr>
      <w:docPartBody>
        <w:p w:rsidR="001A269B" w:rsidRDefault="0096425C" w:rsidP="0096425C">
          <w:pPr>
            <w:pStyle w:val="4F273779E79A4142AD5C82B8A7AD61EA"/>
          </w:pPr>
          <w:r w:rsidRPr="00CB0055">
            <w:t>Contact</w:t>
          </w:r>
        </w:p>
      </w:docPartBody>
    </w:docPart>
    <w:docPart>
      <w:docPartPr>
        <w:name w:val="2B8E4A60E56B4AA9B50733D4CE168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29BBE-75C9-4D71-BD94-3B20DD4FC2EE}"/>
      </w:docPartPr>
      <w:docPartBody>
        <w:p w:rsidR="001A269B" w:rsidRDefault="0096425C" w:rsidP="0096425C">
          <w:pPr>
            <w:pStyle w:val="2B8E4A60E56B4AA9B50733D4CE168F8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CB"/>
    <w:rsid w:val="001A269B"/>
    <w:rsid w:val="001F54B5"/>
    <w:rsid w:val="00266267"/>
    <w:rsid w:val="002F529B"/>
    <w:rsid w:val="00322DFB"/>
    <w:rsid w:val="003C62B3"/>
    <w:rsid w:val="00440838"/>
    <w:rsid w:val="0055148A"/>
    <w:rsid w:val="00622751"/>
    <w:rsid w:val="00704407"/>
    <w:rsid w:val="0096425C"/>
    <w:rsid w:val="00AE6C47"/>
    <w:rsid w:val="00B3615F"/>
    <w:rsid w:val="00B55F12"/>
    <w:rsid w:val="00C75A49"/>
    <w:rsid w:val="00C91E37"/>
    <w:rsid w:val="00CF19CB"/>
    <w:rsid w:val="00E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F19C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73779E79A4142AD5C82B8A7AD61EA">
    <w:name w:val="4F273779E79A4142AD5C82B8A7AD61EA"/>
    <w:rsid w:val="0096425C"/>
    <w:rPr>
      <w:lang w:val="en-IN" w:eastAsia="en-IN"/>
    </w:rPr>
  </w:style>
  <w:style w:type="paragraph" w:customStyle="1" w:styleId="2B8E4A60E56B4AA9B50733D4CE168F8F">
    <w:name w:val="2B8E4A60E56B4AA9B50733D4CE168F8F"/>
    <w:rsid w:val="0096425C"/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9CB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3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Kadiri</dc:creator>
  <cp:keywords/>
  <dc:description/>
  <cp:lastModifiedBy>KONDAPANENI SASIDHAR</cp:lastModifiedBy>
  <cp:revision>2</cp:revision>
  <dcterms:created xsi:type="dcterms:W3CDTF">2025-07-28T16:50:00Z</dcterms:created>
  <dcterms:modified xsi:type="dcterms:W3CDTF">2025-07-28T16:50:00Z</dcterms:modified>
</cp:coreProperties>
</file>