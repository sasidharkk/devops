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57"/>
        <w:tblW w:w="113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1153"/>
        <w:gridCol w:w="6822"/>
      </w:tblGrid>
      <w:tr w:rsidR="00327470" w14:paraId="208BB6A8" w14:textId="77777777" w:rsidTr="00331D0A">
        <w:trPr>
          <w:trHeight w:val="2236"/>
        </w:trPr>
        <w:tc>
          <w:tcPr>
            <w:tcW w:w="3402" w:type="dxa"/>
            <w:vAlign w:val="bottom"/>
          </w:tcPr>
          <w:p w14:paraId="70B64E71" w14:textId="77777777" w:rsidR="00327470" w:rsidRDefault="00327470" w:rsidP="00327470">
            <w:pPr>
              <w:tabs>
                <w:tab w:val="left" w:pos="990"/>
              </w:tabs>
              <w:jc w:val="center"/>
            </w:pPr>
          </w:p>
        </w:tc>
        <w:tc>
          <w:tcPr>
            <w:tcW w:w="1153" w:type="dxa"/>
          </w:tcPr>
          <w:p w14:paraId="1CEC43E9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  <w:vAlign w:val="bottom"/>
          </w:tcPr>
          <w:p w14:paraId="2D75F02D" w14:textId="5EE08A23" w:rsidR="00327470" w:rsidRPr="00564E2B" w:rsidRDefault="00B47EA4" w:rsidP="00F5388C">
            <w:pPr>
              <w:pStyle w:val="Title"/>
              <w:rPr>
                <w:sz w:val="48"/>
                <w:szCs w:val="48"/>
              </w:rPr>
            </w:pPr>
            <w:r w:rsidRPr="00564E2B">
              <w:rPr>
                <w:sz w:val="48"/>
                <w:szCs w:val="48"/>
              </w:rPr>
              <w:t>kondapaneni sasidhar</w:t>
            </w:r>
          </w:p>
        </w:tc>
      </w:tr>
      <w:tr w:rsidR="00327470" w14:paraId="351E77E8" w14:textId="77777777" w:rsidTr="00331D0A">
        <w:trPr>
          <w:trHeight w:val="4824"/>
        </w:trPr>
        <w:tc>
          <w:tcPr>
            <w:tcW w:w="3402" w:type="dxa"/>
          </w:tcPr>
          <w:sdt>
            <w:sdtPr>
              <w:id w:val="-1954003311"/>
              <w:placeholder>
                <w:docPart w:val="4F273779E79A4142AD5C82B8A7AD61EA"/>
              </w:placeholder>
              <w:temporary/>
              <w:showingPlcHdr/>
              <w15:appearance w15:val="hidden"/>
            </w:sdtPr>
            <w:sdtContent>
              <w:p w14:paraId="2AEB0960" w14:textId="77777777" w:rsidR="00327470" w:rsidRDefault="00327470" w:rsidP="00327470">
                <w:pPr>
                  <w:pStyle w:val="Heading3"/>
                  <w:rPr>
                    <w:rFonts w:ascii="Arial" w:eastAsia="PMingLiU" w:hAnsi="Arial" w:cs="Times New Roman"/>
                    <w:color w:val="000000"/>
                    <w:sz w:val="20"/>
                    <w:szCs w:val="20"/>
                  </w:rPr>
                </w:pPr>
                <w:r w:rsidRPr="00CB0055">
                  <w:t>Contact</w:t>
                </w:r>
              </w:p>
            </w:sdtContent>
          </w:sdt>
          <w:p w14:paraId="15D36026" w14:textId="475E41B3" w:rsidR="00327470" w:rsidRPr="00B052E3" w:rsidRDefault="00327470" w:rsidP="00327470">
            <w:pPr>
              <w:pStyle w:val="Heading3"/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eastAsia="Arial" w:hAnsi="Calibri" w:cs="Calibri"/>
                <w:caps w:val="0"/>
                <w:color w:val="auto"/>
                <w:sz w:val="20"/>
                <w:szCs w:val="20"/>
                <w:lang w:val="en-IN" w:eastAsia="zh-CN" w:bidi="hi-IN"/>
              </w:rPr>
              <w:t>Email ID</w:t>
            </w:r>
            <w:r w:rsidRPr="00B052E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: </w:t>
            </w:r>
            <w:hyperlink r:id="rId7" w:history="1">
              <w:r w:rsidR="00564E2B" w:rsidRPr="00DF02D1">
                <w:rPr>
                  <w:rStyle w:val="Hyperlink"/>
                  <w:rFonts w:ascii="Calibri" w:eastAsia="Arial" w:hAnsi="Calibri" w:cs="Calibri"/>
                  <w:b w:val="0"/>
                  <w:bCs/>
                  <w:caps w:val="0"/>
                  <w:sz w:val="20"/>
                  <w:szCs w:val="20"/>
                  <w:lang w:val="en-IN" w:eastAsia="zh-CN" w:bidi="hi-IN"/>
                </w:rPr>
                <w:t>sasidhark84@gmail.com</w:t>
              </w:r>
            </w:hyperlink>
            <w:r w:rsidR="00292153">
              <w:rPr>
                <w:rFonts w:ascii="Calibri" w:eastAsia="Arial" w:hAnsi="Calibri" w:cs="Calibri"/>
                <w:b w:val="0"/>
                <w:bCs/>
                <w:caps w:val="0"/>
                <w:color w:val="auto"/>
                <w:sz w:val="20"/>
                <w:szCs w:val="20"/>
                <w:lang w:val="en-IN" w:eastAsia="zh-CN" w:bidi="hi-IN"/>
              </w:rPr>
              <w:t xml:space="preserve"> </w:t>
            </w:r>
          </w:p>
          <w:p w14:paraId="691C5517" w14:textId="7EF1429D" w:rsidR="00327470" w:rsidRPr="00B052E3" w:rsidRDefault="00327470" w:rsidP="00327470">
            <w:pPr>
              <w:rPr>
                <w:rFonts w:ascii="Calibri" w:hAnsi="Calibri" w:cs="Calibri"/>
                <w:sz w:val="20"/>
                <w:szCs w:val="20"/>
                <w:lang w:val="en-IN" w:eastAsia="zh-CN" w:bidi="hi-IN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  <w:lang w:val="en-IN" w:eastAsia="zh-CN" w:bidi="hi-IN"/>
              </w:rPr>
              <w:t>Ph. No</w:t>
            </w: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+91 </w:t>
            </w:r>
            <w:r w:rsidR="00292153">
              <w:rPr>
                <w:rFonts w:ascii="Calibri" w:hAnsi="Calibri" w:cs="Calibri"/>
                <w:sz w:val="20"/>
                <w:szCs w:val="20"/>
              </w:rPr>
              <w:t>7</w:t>
            </w:r>
            <w:r w:rsidR="00564E2B">
              <w:rPr>
                <w:rFonts w:ascii="Calibri" w:hAnsi="Calibri" w:cs="Calibri"/>
                <w:sz w:val="20"/>
                <w:szCs w:val="20"/>
              </w:rPr>
              <w:t>702998522</w:t>
            </w:r>
          </w:p>
          <w:p w14:paraId="7EF93189" w14:textId="77777777" w:rsidR="00327470" w:rsidRDefault="00327470" w:rsidP="00327470">
            <w:pPr>
              <w:pStyle w:val="Heading3"/>
            </w:pPr>
            <w:r>
              <w:t>Education</w:t>
            </w:r>
          </w:p>
          <w:p w14:paraId="38EE6156" w14:textId="3A3218D1" w:rsidR="00327470" w:rsidRPr="00B052E3" w:rsidRDefault="00292153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 w:rsidRPr="0029215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Mohan Babu University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master’s in computer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 w:rsidR="00564E2B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2023 -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5</w:t>
            </w:r>
          </w:p>
          <w:p w14:paraId="2C18F0CB" w14:textId="282BC41E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Yogi Vemana University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(M</w:t>
            </w:r>
            <w:r w:rsidR="0092744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SCS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)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9.0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9E627D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|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– 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3</w:t>
            </w:r>
          </w:p>
          <w:p w14:paraId="53DA5956" w14:textId="4C87E904" w:rsidR="00327470" w:rsidRPr="00B052E3" w:rsidRDefault="00564E2B" w:rsidP="0032747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Saints Joseph’s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 Junior College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Intermediate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| GPA: 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8.7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2018 - </w:t>
            </w:r>
            <w:r w:rsidR="00327470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202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0</w:t>
            </w:r>
          </w:p>
          <w:p w14:paraId="20E5A9DE" w14:textId="4D8A4F40" w:rsidR="00292153" w:rsidRPr="00B052E3" w:rsidRDefault="00564E2B" w:rsidP="0029215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 xml:space="preserve">Victory </w:t>
            </w:r>
            <w:r w:rsidR="00292153">
              <w:rPr>
                <w:rFonts w:ascii="Calibri" w:eastAsia="Arial" w:hAnsi="Calibri" w:cs="Calibri"/>
                <w:b/>
                <w:bCs/>
                <w:sz w:val="20"/>
                <w:szCs w:val="24"/>
                <w:lang w:val="en-IN" w:eastAsia="zh-CN" w:bidi="hi-IN"/>
              </w:rPr>
              <w:t>High School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 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 xml:space="preserve">SSC | GPA: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9.</w:t>
            </w:r>
            <w:r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8</w:t>
            </w:r>
            <w:r w:rsidR="00292153" w:rsidRPr="00B052E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br/>
              <w:t xml:space="preserve">Completed in </w:t>
            </w:r>
            <w:r w:rsidR="00292153">
              <w:rPr>
                <w:rFonts w:ascii="Calibri" w:eastAsia="Arial" w:hAnsi="Calibri" w:cs="Calibri"/>
                <w:bCs/>
                <w:sz w:val="20"/>
                <w:szCs w:val="24"/>
                <w:lang w:val="en-IN" w:eastAsia="zh-CN" w:bidi="hi-IN"/>
              </w:rPr>
              <w:t>2018</w:t>
            </w:r>
          </w:p>
          <w:p w14:paraId="7AA21DEB" w14:textId="77777777" w:rsidR="00327470" w:rsidRDefault="00327470" w:rsidP="00327470"/>
          <w:p w14:paraId="3862ACDE" w14:textId="77777777" w:rsidR="00327470" w:rsidRDefault="00327470" w:rsidP="00327470">
            <w:pPr>
              <w:pStyle w:val="Heading3"/>
            </w:pPr>
            <w:r>
              <w:t>Technical Skills</w:t>
            </w:r>
          </w:p>
          <w:p w14:paraId="3E903871" w14:textId="6879F9B2" w:rsidR="009E627D" w:rsidRDefault="009E627D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Code: HTML / CSS / Java Script</w:t>
            </w:r>
          </w:p>
          <w:p w14:paraId="3C8E9B16" w14:textId="12891174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OS: Linux (</w:t>
            </w:r>
            <w:r w:rsidR="00CE5F76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Amazon Linux</w:t>
            </w: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, CentOS, Ubuntu)</w:t>
            </w:r>
          </w:p>
          <w:p w14:paraId="45E07E0C" w14:textId="4CFB08FA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Cloud Technologies: AWS</w:t>
            </w:r>
          </w:p>
          <w:p w14:paraId="6C0F74B3" w14:textId="77777777" w:rsidR="00327470" w:rsidRPr="00B052E3" w:rsidRDefault="00327470" w:rsidP="00327470">
            <w:pPr>
              <w:spacing w:line="360" w:lineRule="auto"/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</w:pPr>
            <w:r w:rsidRPr="00B052E3">
              <w:rPr>
                <w:rFonts w:ascii="Calibri" w:eastAsia="Arial" w:hAnsi="Calibri" w:cs="Calibri"/>
                <w:bCs/>
                <w:sz w:val="20"/>
                <w:szCs w:val="24"/>
                <w:lang w:val="en" w:eastAsia="zh-CN" w:bidi="hi-IN"/>
              </w:rPr>
              <w:t>Python, Bash (Basics)</w:t>
            </w:r>
          </w:p>
          <w:p w14:paraId="27FCDDFB" w14:textId="081D9599" w:rsidR="00327470" w:rsidRDefault="00327470" w:rsidP="00327470">
            <w:pPr>
              <w:pStyle w:val="Heading3"/>
              <w:rPr>
                <w:rFonts w:ascii="Arial" w:eastAsia="PMingLiU" w:hAnsi="Arial" w:cs="Times New Roman"/>
                <w:color w:val="000000"/>
                <w:sz w:val="20"/>
                <w:szCs w:val="20"/>
              </w:rPr>
            </w:pPr>
            <w:r>
              <w:t>PERSONNEL Detals</w:t>
            </w:r>
          </w:p>
          <w:p w14:paraId="2ADCAFD7" w14:textId="0CA2D0D1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Date of Birth: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</w:r>
            <w:r w:rsidR="009E627D">
              <w:rPr>
                <w:rFonts w:ascii="Calibri" w:hAnsi="Calibri" w:cs="Calibri"/>
                <w:sz w:val="20"/>
                <w:szCs w:val="20"/>
              </w:rPr>
              <w:t>0</w:t>
            </w:r>
            <w:r w:rsidR="00564E2B">
              <w:rPr>
                <w:rFonts w:ascii="Calibri" w:hAnsi="Calibri" w:cs="Calibri"/>
                <w:sz w:val="20"/>
                <w:szCs w:val="20"/>
              </w:rPr>
              <w:t>4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</w:t>
            </w:r>
            <w:r w:rsidR="00564E2B">
              <w:rPr>
                <w:rFonts w:ascii="Calibri" w:hAnsi="Calibri" w:cs="Calibri"/>
                <w:sz w:val="20"/>
                <w:szCs w:val="20"/>
              </w:rPr>
              <w:t>06</w:t>
            </w:r>
            <w:r w:rsidRPr="00B052E3">
              <w:rPr>
                <w:rFonts w:ascii="Calibri" w:hAnsi="Calibri" w:cs="Calibri"/>
                <w:sz w:val="20"/>
                <w:szCs w:val="20"/>
              </w:rPr>
              <w:t>-200</w:t>
            </w:r>
            <w:r w:rsidR="009E627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F5293C9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Nationality: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Indian</w:t>
            </w:r>
          </w:p>
          <w:p w14:paraId="4DFC6733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Marital Status: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Single</w:t>
            </w:r>
          </w:p>
          <w:p w14:paraId="670FFFFE" w14:textId="77777777" w:rsidR="00327470" w:rsidRPr="00B052E3" w:rsidRDefault="00327470" w:rsidP="00F1130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2E3">
              <w:rPr>
                <w:rFonts w:ascii="Calibri" w:hAnsi="Calibri" w:cs="Calibri"/>
                <w:b/>
                <w:bCs/>
                <w:sz w:val="20"/>
                <w:szCs w:val="20"/>
              </w:rPr>
              <w:t>Languages:</w:t>
            </w:r>
            <w:r w:rsidRPr="00B052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52E3">
              <w:rPr>
                <w:rFonts w:ascii="Calibri" w:hAnsi="Calibri" w:cs="Calibri"/>
                <w:sz w:val="20"/>
                <w:szCs w:val="20"/>
              </w:rPr>
              <w:tab/>
              <w:t>English and Telugu</w:t>
            </w:r>
          </w:p>
          <w:p w14:paraId="6BDCA5C3" w14:textId="77777777" w:rsidR="00327470" w:rsidRPr="00120DE1" w:rsidRDefault="00327470" w:rsidP="00327470">
            <w:pPr>
              <w:spacing w:line="360" w:lineRule="auto"/>
              <w:ind w:left="360"/>
              <w:rPr>
                <w:rFonts w:eastAsia="Arial" w:cstheme="minorHAnsi"/>
                <w:bCs/>
                <w:lang w:val="en" w:eastAsia="zh-CN" w:bidi="hi-IN"/>
              </w:rPr>
            </w:pPr>
          </w:p>
          <w:p w14:paraId="0AD018AA" w14:textId="77777777" w:rsidR="00327470" w:rsidRPr="004D3011" w:rsidRDefault="00327470" w:rsidP="00327470">
            <w:pPr>
              <w:spacing w:line="360" w:lineRule="auto"/>
            </w:pPr>
          </w:p>
        </w:tc>
        <w:tc>
          <w:tcPr>
            <w:tcW w:w="1153" w:type="dxa"/>
          </w:tcPr>
          <w:p w14:paraId="6C4ED7BE" w14:textId="77777777" w:rsidR="00327470" w:rsidRDefault="00327470" w:rsidP="00327470">
            <w:pPr>
              <w:tabs>
                <w:tab w:val="left" w:pos="990"/>
              </w:tabs>
            </w:pPr>
          </w:p>
        </w:tc>
        <w:tc>
          <w:tcPr>
            <w:tcW w:w="6822" w:type="dxa"/>
          </w:tcPr>
          <w:sdt>
            <w:sdtPr>
              <w:id w:val="1049110328"/>
              <w:placeholder>
                <w:docPart w:val="2B8E4A60E56B4AA9B50733D4CE168F8F"/>
              </w:placeholder>
              <w:temporary/>
              <w:showingPlcHdr/>
              <w15:appearance w15:val="hidden"/>
            </w:sdtPr>
            <w:sdtContent>
              <w:p w14:paraId="27B797C0" w14:textId="77777777" w:rsidR="00327470" w:rsidRDefault="00327470" w:rsidP="003274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4560D0" w14:textId="523306BF" w:rsidR="00327470" w:rsidRPr="00043DF2" w:rsidRDefault="00327470" w:rsidP="00327470">
            <w:pPr>
              <w:widowControl w:val="0"/>
              <w:spacing w:line="276" w:lineRule="auto"/>
              <w:rPr>
                <w:rFonts w:ascii="Calibri" w:hAnsi="Calibri" w:cs="Calibri"/>
                <w:iCs/>
                <w:sz w:val="20"/>
                <w:szCs w:val="20"/>
              </w:rPr>
            </w:pP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 am </w:t>
            </w:r>
            <w:proofErr w:type="spellStart"/>
            <w:r w:rsidR="00F5388C">
              <w:rPr>
                <w:rFonts w:ascii="Calibri" w:hAnsi="Calibri" w:cs="Calibri"/>
                <w:iCs/>
                <w:sz w:val="20"/>
                <w:szCs w:val="20"/>
              </w:rPr>
              <w:t>S</w:t>
            </w:r>
            <w:r w:rsidR="00564E2B">
              <w:rPr>
                <w:rFonts w:ascii="Calibri" w:hAnsi="Calibri" w:cs="Calibri"/>
                <w:iCs/>
                <w:sz w:val="20"/>
                <w:szCs w:val="20"/>
              </w:rPr>
              <w:t>asidhar</w:t>
            </w:r>
            <w:proofErr w:type="spellEnd"/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,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Completed my master’s in computers and applications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at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>Mohan Babu Un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iversity. I have a 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good knowledge </w:t>
            </w:r>
            <w:r w:rsidR="00292153">
              <w:rPr>
                <w:rFonts w:ascii="Calibri" w:hAnsi="Calibri" w:cs="Calibri"/>
                <w:iCs/>
                <w:sz w:val="20"/>
                <w:szCs w:val="20"/>
              </w:rPr>
              <w:t>of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 HTML, CSS, Java Script,</w:t>
            </w:r>
            <w:r w:rsidR="000027D0">
              <w:rPr>
                <w:rFonts w:ascii="Calibri" w:hAnsi="Calibri" w:cs="Calibri"/>
                <w:iCs/>
                <w:sz w:val="20"/>
                <w:szCs w:val="20"/>
              </w:rPr>
              <w:t xml:space="preserve">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 xml:space="preserve">Linux, AWS, and Python, and have gained hands-on experience in deploying and managing </w:t>
            </w:r>
            <w:r w:rsidR="00F5388C">
              <w:rPr>
                <w:rFonts w:ascii="Calibri" w:hAnsi="Calibri" w:cs="Calibri"/>
                <w:iCs/>
                <w:sz w:val="20"/>
                <w:szCs w:val="20"/>
              </w:rPr>
              <w:t xml:space="preserve">Applications, DBs, </w:t>
            </w:r>
            <w:r w:rsidRPr="00043DF2">
              <w:rPr>
                <w:rFonts w:ascii="Calibri" w:hAnsi="Calibri" w:cs="Calibri"/>
                <w:iCs/>
                <w:sz w:val="20"/>
                <w:szCs w:val="20"/>
              </w:rPr>
              <w:t>Linux servers, cloud infrastructure, and scripting.</w:t>
            </w:r>
          </w:p>
          <w:p w14:paraId="205D2209" w14:textId="3E15D9CE" w:rsidR="00571379" w:rsidRPr="00571379" w:rsidRDefault="00327470" w:rsidP="00571379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14:paraId="4A3ED6A6" w14:textId="77777777" w:rsidR="00CE5F76" w:rsidRPr="00CE5F76" w:rsidRDefault="00CE5F76" w:rsidP="00CE5F76">
            <w:pPr>
              <w:rPr>
                <w:b/>
                <w:bCs/>
                <w:lang w:val="en-IN"/>
              </w:rPr>
            </w:pPr>
            <w:r w:rsidRPr="00CE5F76">
              <w:rPr>
                <w:b/>
                <w:bCs/>
                <w:lang w:val="en-IN"/>
              </w:rPr>
              <w:t>Project: Smart Traffic Flow – AI-Based Traffic Management System</w:t>
            </w:r>
          </w:p>
          <w:p w14:paraId="67BD8122" w14:textId="77777777" w:rsidR="00CE5F76" w:rsidRPr="00CE5F76" w:rsidRDefault="00CE5F76" w:rsidP="00CE5F76">
            <w:pPr>
              <w:jc w:val="both"/>
              <w:rPr>
                <w:lang w:val="en-IN"/>
              </w:rPr>
            </w:pPr>
            <w:r w:rsidRPr="00CE5F76">
              <w:rPr>
                <w:lang w:val="en-IN"/>
              </w:rPr>
              <w:t>Developed a smart AI-based web application for effective traffic management on routes with heavy traffic from multiple directions. The system leverages real-time monitoring through sensors and data analytics to dynamically adapt traffic light signals, reducing congestion and improving commute times. It connects traffic controllers, city planners, and commuters to build a responsive, intelligent traffic ecosystem that enhances urban mobility and safety.</w:t>
            </w:r>
          </w:p>
          <w:p w14:paraId="68478CCA" w14:textId="77777777" w:rsidR="00F5388C" w:rsidRDefault="00F5388C" w:rsidP="00327470"/>
          <w:p w14:paraId="5ECE16EC" w14:textId="77777777" w:rsidR="00F5388C" w:rsidRPr="00F5388C" w:rsidRDefault="00F5388C" w:rsidP="00F5388C">
            <w:pPr>
              <w:rPr>
                <w:b/>
                <w:bCs/>
                <w:lang w:val="en-IN"/>
              </w:rPr>
            </w:pPr>
            <w:r w:rsidRPr="00F5388C">
              <w:rPr>
                <w:b/>
                <w:bCs/>
                <w:lang w:val="en-IN"/>
              </w:rPr>
              <w:t>Frontend Technologies:</w:t>
            </w:r>
          </w:p>
          <w:p w14:paraId="23524E60" w14:textId="2F2A4918" w:rsidR="00F5388C" w:rsidRPr="00F5388C" w:rsidRDefault="00F5388C" w:rsidP="00F5388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F5388C">
              <w:rPr>
                <w:b/>
                <w:bCs/>
                <w:lang w:val="en-IN"/>
              </w:rPr>
              <w:t>HTML</w:t>
            </w:r>
            <w:r w:rsidRPr="00F5388C">
              <w:rPr>
                <w:lang w:val="en-IN"/>
              </w:rPr>
              <w:t>: Structured semantic layout for user-friendly and accessible content.</w:t>
            </w:r>
          </w:p>
          <w:p w14:paraId="27958F45" w14:textId="0442E4FB" w:rsidR="00F5388C" w:rsidRPr="00F5388C" w:rsidRDefault="00F5388C" w:rsidP="00F5388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F5388C">
              <w:rPr>
                <w:b/>
                <w:bCs/>
                <w:lang w:val="en-IN"/>
              </w:rPr>
              <w:t>CSS</w:t>
            </w:r>
            <w:r w:rsidRPr="00F5388C">
              <w:rPr>
                <w:lang w:val="en-IN"/>
              </w:rPr>
              <w:t>: Designed responsive and modern UI with Flexbox, Grid, animations, and custom themes for eco branding.</w:t>
            </w:r>
          </w:p>
          <w:p w14:paraId="0F5DDA6B" w14:textId="4F4B28FC" w:rsidR="009E627D" w:rsidRDefault="00F5388C" w:rsidP="00CE5F76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F5388C">
              <w:rPr>
                <w:b/>
                <w:bCs/>
                <w:lang w:val="en-IN"/>
              </w:rPr>
              <w:t xml:space="preserve">JavaScript </w:t>
            </w:r>
            <w:r w:rsidRPr="00F5388C">
              <w:rPr>
                <w:lang w:val="en-IN"/>
              </w:rPr>
              <w:t>Implemented dynamic form validation, DOM manipulation, interactive modals, product filtering, and category-based sorting.</w:t>
            </w:r>
          </w:p>
          <w:p w14:paraId="173D0E4B" w14:textId="77777777" w:rsidR="00CE5F76" w:rsidRPr="00CE5F76" w:rsidRDefault="00CE5F76" w:rsidP="00CE5F76">
            <w:pPr>
              <w:ind w:left="720"/>
              <w:rPr>
                <w:lang w:val="en-IN"/>
              </w:rPr>
            </w:pPr>
          </w:p>
          <w:p w14:paraId="62462759" w14:textId="530A4CA3" w:rsidR="00292153" w:rsidRPr="00292153" w:rsidRDefault="00292153" w:rsidP="00292153">
            <w:pPr>
              <w:pStyle w:val="Header1"/>
              <w:spacing w:before="20" w:after="20"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AWS and </w:t>
            </w:r>
            <w:r w:rsidRPr="00292153">
              <w:rPr>
                <w:rFonts w:ascii="Calibri" w:hAnsi="Calibri" w:cs="Calibri"/>
                <w:b/>
                <w:bCs/>
              </w:rPr>
              <w:t>Linux:</w:t>
            </w:r>
          </w:p>
          <w:p w14:paraId="1D2959F8" w14:textId="41EDEC31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Deployed and maintained web applications (Apache) on </w:t>
            </w:r>
            <w:r w:rsidRPr="009E627D">
              <w:rPr>
                <w:rFonts w:ascii="Calibri" w:hAnsi="Calibri" w:cs="Calibri"/>
                <w:b/>
                <w:bCs/>
                <w:sz w:val="18"/>
                <w:szCs w:val="18"/>
              </w:rPr>
              <w:t>Linux-based EC2 instances (Amazon Linux 2, Ubuntu Server)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7C77BDB" w14:textId="3EB7684E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user and group accounts, password policies, and file permissions.</w:t>
            </w:r>
          </w:p>
          <w:p w14:paraId="6AE7773E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Set up disk partitions and LVM for storage management.</w:t>
            </w:r>
          </w:p>
          <w:p w14:paraId="5B3714F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Remotely accessed and managed Linux servers using SSH and PuTTY.</w:t>
            </w:r>
          </w:p>
          <w:p w14:paraId="721E837A" w14:textId="11AC7A05" w:rsidR="00292153" w:rsidRPr="009E627D" w:rsidRDefault="00292153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Used tools like top, htop, df and du to monitor system performance and disk utilization.</w:t>
            </w:r>
          </w:p>
          <w:p w14:paraId="727E74EC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S3 buckets with versioning, lifecycle policies, and permissions.</w:t>
            </w:r>
          </w:p>
          <w:p w14:paraId="78587CB0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Managed EC2 volumes, attached EBS, and configured Security Groups and NACLs.</w:t>
            </w:r>
          </w:p>
          <w:p w14:paraId="75B46EFC" w14:textId="6680DC6D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 xml:space="preserve">Monitored EC2 instance metrics such as 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>CPU</w:t>
            </w:r>
            <w:r w:rsidR="009E627D">
              <w:rPr>
                <w:rFonts w:ascii="Calibri" w:hAnsi="Calibri" w:cs="Calibri"/>
                <w:sz w:val="18"/>
                <w:szCs w:val="18"/>
              </w:rPr>
              <w:t>,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disk </w:t>
            </w:r>
            <w:r w:rsidRPr="009E627D">
              <w:rPr>
                <w:rFonts w:ascii="Calibri" w:hAnsi="Calibri" w:cs="Calibri"/>
                <w:sz w:val="18"/>
                <w:szCs w:val="18"/>
              </w:rPr>
              <w:t>utilization, and network traffic.</w:t>
            </w:r>
          </w:p>
          <w:p w14:paraId="15CECBA6" w14:textId="33E35B7E" w:rsidR="009F5BC2" w:rsidRPr="009E627D" w:rsidRDefault="009F5BC2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Provision and configure instances through VPC and configure private Instance connections using VPC peering connection.</w:t>
            </w:r>
          </w:p>
          <w:p w14:paraId="2612ADEA" w14:textId="77777777" w:rsidR="00327470" w:rsidRPr="009E627D" w:rsidRDefault="00327470" w:rsidP="00327470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Enabled and used CloudTrail for logging and monitoring AWS activities.</w:t>
            </w:r>
          </w:p>
          <w:p w14:paraId="43327FEC" w14:textId="77777777" w:rsidR="009E627D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Designed fault-tolerant and highly available environments using ELB and Auto Scaling Groups.</w:t>
            </w:r>
            <w:r w:rsidR="009E627D" w:rsidRPr="009E627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CA942" w14:textId="77777777" w:rsidR="00327470" w:rsidRPr="009E627D" w:rsidRDefault="00327470" w:rsidP="009E627D">
            <w:pPr>
              <w:pStyle w:val="Header1"/>
              <w:numPr>
                <w:ilvl w:val="0"/>
                <w:numId w:val="9"/>
              </w:numPr>
              <w:spacing w:before="20" w:after="20" w:line="276" w:lineRule="auto"/>
              <w:ind w:left="720"/>
              <w:rPr>
                <w:rFonts w:ascii="Calibri" w:hAnsi="Calibri" w:cs="Calibri"/>
              </w:rPr>
            </w:pPr>
            <w:r w:rsidRPr="009E627D">
              <w:rPr>
                <w:rFonts w:ascii="Calibri" w:hAnsi="Calibri" w:cs="Calibri"/>
                <w:sz w:val="18"/>
                <w:szCs w:val="18"/>
              </w:rPr>
              <w:t>Configured and mounted EFS on multiple EC2 instances for shared storage.</w:t>
            </w:r>
          </w:p>
          <w:p w14:paraId="42619859" w14:textId="2E425E90" w:rsidR="009E627D" w:rsidRPr="009E627D" w:rsidRDefault="009E627D" w:rsidP="009E627D">
            <w:pPr>
              <w:pStyle w:val="Header1"/>
              <w:spacing w:before="20" w:after="20" w:line="276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3B366FF4" w14:textId="77777777" w:rsidR="00610962" w:rsidRDefault="00610962" w:rsidP="000C45FF">
      <w:pPr>
        <w:tabs>
          <w:tab w:val="left" w:pos="990"/>
        </w:tabs>
      </w:pPr>
    </w:p>
    <w:sectPr w:rsidR="00610962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1733C" w14:textId="77777777" w:rsidR="00EB09E3" w:rsidRDefault="00EB09E3" w:rsidP="000C45FF">
      <w:r>
        <w:separator/>
      </w:r>
    </w:p>
  </w:endnote>
  <w:endnote w:type="continuationSeparator" w:id="0">
    <w:p w14:paraId="4E17D363" w14:textId="77777777" w:rsidR="00EB09E3" w:rsidRDefault="00EB09E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4B96F" w14:textId="77777777" w:rsidR="00EB09E3" w:rsidRDefault="00EB09E3" w:rsidP="000C45FF">
      <w:r>
        <w:separator/>
      </w:r>
    </w:p>
  </w:footnote>
  <w:footnote w:type="continuationSeparator" w:id="0">
    <w:p w14:paraId="3C07ECB9" w14:textId="77777777" w:rsidR="00EB09E3" w:rsidRDefault="00EB09E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16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4645D" wp14:editId="23EB157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1CCD"/>
    <w:multiLevelType w:val="hybridMultilevel"/>
    <w:tmpl w:val="4EBAAA72"/>
    <w:lvl w:ilvl="0" w:tplc="D354F508">
      <w:numFmt w:val="bullet"/>
      <w:lvlText w:val="-"/>
      <w:lvlJc w:val="left"/>
      <w:pPr>
        <w:ind w:left="-252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5A1698B"/>
    <w:multiLevelType w:val="hybridMultilevel"/>
    <w:tmpl w:val="9A5C4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347D"/>
    <w:multiLevelType w:val="hybridMultilevel"/>
    <w:tmpl w:val="FB7A0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7092"/>
    <w:multiLevelType w:val="hybridMultilevel"/>
    <w:tmpl w:val="C860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7A7E"/>
    <w:multiLevelType w:val="hybridMultilevel"/>
    <w:tmpl w:val="2526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62B9A"/>
    <w:multiLevelType w:val="hybridMultilevel"/>
    <w:tmpl w:val="C8E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A1E7F"/>
    <w:multiLevelType w:val="multilevel"/>
    <w:tmpl w:val="4F7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D7E20"/>
    <w:multiLevelType w:val="hybridMultilevel"/>
    <w:tmpl w:val="F95CE98E"/>
    <w:lvl w:ilvl="0" w:tplc="D354F50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E0C54"/>
    <w:multiLevelType w:val="multilevel"/>
    <w:tmpl w:val="31A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C0237"/>
    <w:multiLevelType w:val="hybridMultilevel"/>
    <w:tmpl w:val="2EC48F9C"/>
    <w:lvl w:ilvl="0" w:tplc="D354F508">
      <w:numFmt w:val="bullet"/>
      <w:lvlText w:val="-"/>
      <w:lvlJc w:val="left"/>
      <w:pPr>
        <w:ind w:left="0" w:hanging="360"/>
      </w:pPr>
      <w:rPr>
        <w:rFonts w:ascii="Calibri" w:eastAsia="Arial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249995937">
    <w:abstractNumId w:val="6"/>
  </w:num>
  <w:num w:numId="2" w16cid:durableId="1841382222">
    <w:abstractNumId w:val="3"/>
  </w:num>
  <w:num w:numId="3" w16cid:durableId="1288002849">
    <w:abstractNumId w:val="2"/>
  </w:num>
  <w:num w:numId="4" w16cid:durableId="599067128">
    <w:abstractNumId w:val="1"/>
  </w:num>
  <w:num w:numId="5" w16cid:durableId="1192114781">
    <w:abstractNumId w:val="4"/>
  </w:num>
  <w:num w:numId="6" w16cid:durableId="1208567026">
    <w:abstractNumId w:val="5"/>
  </w:num>
  <w:num w:numId="7" w16cid:durableId="1757708272">
    <w:abstractNumId w:val="7"/>
  </w:num>
  <w:num w:numId="8" w16cid:durableId="152571246">
    <w:abstractNumId w:val="9"/>
  </w:num>
  <w:num w:numId="9" w16cid:durableId="1966034455">
    <w:abstractNumId w:val="0"/>
  </w:num>
  <w:num w:numId="10" w16cid:durableId="1404987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0"/>
    <w:rsid w:val="000027D0"/>
    <w:rsid w:val="00036450"/>
    <w:rsid w:val="00043DF2"/>
    <w:rsid w:val="000559C1"/>
    <w:rsid w:val="00094499"/>
    <w:rsid w:val="000C45FF"/>
    <w:rsid w:val="000E3FD1"/>
    <w:rsid w:val="00112054"/>
    <w:rsid w:val="00120DE1"/>
    <w:rsid w:val="001317D8"/>
    <w:rsid w:val="001525E1"/>
    <w:rsid w:val="00180329"/>
    <w:rsid w:val="0019001F"/>
    <w:rsid w:val="001A549A"/>
    <w:rsid w:val="001A74A5"/>
    <w:rsid w:val="001B2ABD"/>
    <w:rsid w:val="001E0391"/>
    <w:rsid w:val="001E1759"/>
    <w:rsid w:val="001E2D1F"/>
    <w:rsid w:val="001F1ECC"/>
    <w:rsid w:val="001F4041"/>
    <w:rsid w:val="001F489A"/>
    <w:rsid w:val="002400EB"/>
    <w:rsid w:val="00256CF7"/>
    <w:rsid w:val="00266267"/>
    <w:rsid w:val="00281FD5"/>
    <w:rsid w:val="00292153"/>
    <w:rsid w:val="00296161"/>
    <w:rsid w:val="0030481B"/>
    <w:rsid w:val="003156FC"/>
    <w:rsid w:val="00322DFB"/>
    <w:rsid w:val="003254B5"/>
    <w:rsid w:val="00327470"/>
    <w:rsid w:val="00331D0A"/>
    <w:rsid w:val="003503A0"/>
    <w:rsid w:val="0037121F"/>
    <w:rsid w:val="003910D8"/>
    <w:rsid w:val="003A6B7D"/>
    <w:rsid w:val="003B06CA"/>
    <w:rsid w:val="003C62B3"/>
    <w:rsid w:val="003E1E02"/>
    <w:rsid w:val="004071FC"/>
    <w:rsid w:val="00414079"/>
    <w:rsid w:val="00440838"/>
    <w:rsid w:val="00445947"/>
    <w:rsid w:val="00447D40"/>
    <w:rsid w:val="00465932"/>
    <w:rsid w:val="004813B3"/>
    <w:rsid w:val="00496591"/>
    <w:rsid w:val="004A3218"/>
    <w:rsid w:val="004C63E4"/>
    <w:rsid w:val="004D3011"/>
    <w:rsid w:val="005065A6"/>
    <w:rsid w:val="005262AC"/>
    <w:rsid w:val="0055148A"/>
    <w:rsid w:val="00564E2B"/>
    <w:rsid w:val="00571379"/>
    <w:rsid w:val="0057712C"/>
    <w:rsid w:val="005E39D5"/>
    <w:rsid w:val="00600670"/>
    <w:rsid w:val="00610962"/>
    <w:rsid w:val="0061331D"/>
    <w:rsid w:val="006179F4"/>
    <w:rsid w:val="0062123A"/>
    <w:rsid w:val="00622751"/>
    <w:rsid w:val="00646E75"/>
    <w:rsid w:val="00647605"/>
    <w:rsid w:val="006771D0"/>
    <w:rsid w:val="00715FCB"/>
    <w:rsid w:val="00743101"/>
    <w:rsid w:val="0075779E"/>
    <w:rsid w:val="00764C9F"/>
    <w:rsid w:val="007775E1"/>
    <w:rsid w:val="007867A0"/>
    <w:rsid w:val="007927F5"/>
    <w:rsid w:val="007933B1"/>
    <w:rsid w:val="00802CA0"/>
    <w:rsid w:val="009260CD"/>
    <w:rsid w:val="0092744D"/>
    <w:rsid w:val="00940A66"/>
    <w:rsid w:val="00952C25"/>
    <w:rsid w:val="009E627D"/>
    <w:rsid w:val="009F1999"/>
    <w:rsid w:val="009F5BC2"/>
    <w:rsid w:val="00A2118D"/>
    <w:rsid w:val="00AD0A50"/>
    <w:rsid w:val="00AD76E2"/>
    <w:rsid w:val="00AE6786"/>
    <w:rsid w:val="00B052E3"/>
    <w:rsid w:val="00B20152"/>
    <w:rsid w:val="00B359E4"/>
    <w:rsid w:val="00B47EA4"/>
    <w:rsid w:val="00B57D98"/>
    <w:rsid w:val="00B6144E"/>
    <w:rsid w:val="00B70850"/>
    <w:rsid w:val="00BB62F7"/>
    <w:rsid w:val="00BC1434"/>
    <w:rsid w:val="00C066B6"/>
    <w:rsid w:val="00C37BA1"/>
    <w:rsid w:val="00C4674C"/>
    <w:rsid w:val="00C47A68"/>
    <w:rsid w:val="00C506CF"/>
    <w:rsid w:val="00C57E60"/>
    <w:rsid w:val="00C72BED"/>
    <w:rsid w:val="00C75A49"/>
    <w:rsid w:val="00C9578B"/>
    <w:rsid w:val="00CB0055"/>
    <w:rsid w:val="00CE5F76"/>
    <w:rsid w:val="00D060F1"/>
    <w:rsid w:val="00D2522B"/>
    <w:rsid w:val="00D33342"/>
    <w:rsid w:val="00D422DE"/>
    <w:rsid w:val="00D5459D"/>
    <w:rsid w:val="00DA1F4D"/>
    <w:rsid w:val="00DD172A"/>
    <w:rsid w:val="00E25A26"/>
    <w:rsid w:val="00E4381A"/>
    <w:rsid w:val="00E55D74"/>
    <w:rsid w:val="00E95F58"/>
    <w:rsid w:val="00EB09E3"/>
    <w:rsid w:val="00ED3FDE"/>
    <w:rsid w:val="00F1130C"/>
    <w:rsid w:val="00F538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D96A"/>
  <w14:defaultImageDpi w14:val="32767"/>
  <w15:chartTrackingRefBased/>
  <w15:docId w15:val="{92CD38F9-1B34-4894-ADED-9816551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503A0"/>
    <w:pPr>
      <w:ind w:left="720"/>
      <w:contextualSpacing/>
    </w:pPr>
  </w:style>
  <w:style w:type="paragraph" w:customStyle="1" w:styleId="Header1">
    <w:name w:val="Header1"/>
    <w:rsid w:val="00447D40"/>
    <w:pPr>
      <w:tabs>
        <w:tab w:val="center" w:pos="5233"/>
        <w:tab w:val="right" w:pos="10467"/>
      </w:tabs>
    </w:pPr>
    <w:rPr>
      <w:rFonts w:ascii="Arial" w:eastAsia="Arial" w:hAnsi="Arial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sidhark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s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273779E79A4142AD5C82B8A7AD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F03D-02EF-4635-9CA7-A996E3D0B949}"/>
      </w:docPartPr>
      <w:docPartBody>
        <w:p w:rsidR="001A269B" w:rsidRDefault="0096425C" w:rsidP="0096425C">
          <w:pPr>
            <w:pStyle w:val="4F273779E79A4142AD5C82B8A7AD61EA"/>
          </w:pPr>
          <w:r w:rsidRPr="00CB0055">
            <w:t>Contact</w:t>
          </w:r>
        </w:p>
      </w:docPartBody>
    </w:docPart>
    <w:docPart>
      <w:docPartPr>
        <w:name w:val="2B8E4A60E56B4AA9B50733D4CE168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9BBE-75C9-4D71-BD94-3B20DD4FC2EE}"/>
      </w:docPartPr>
      <w:docPartBody>
        <w:p w:rsidR="001A269B" w:rsidRDefault="0096425C" w:rsidP="0096425C">
          <w:pPr>
            <w:pStyle w:val="2B8E4A60E56B4AA9B50733D4CE168F8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CB"/>
    <w:rsid w:val="001A269B"/>
    <w:rsid w:val="001F54B5"/>
    <w:rsid w:val="00266267"/>
    <w:rsid w:val="00322DFB"/>
    <w:rsid w:val="003C62B3"/>
    <w:rsid w:val="00440838"/>
    <w:rsid w:val="0055148A"/>
    <w:rsid w:val="00622751"/>
    <w:rsid w:val="00704407"/>
    <w:rsid w:val="0096425C"/>
    <w:rsid w:val="00AE6C47"/>
    <w:rsid w:val="00B3615F"/>
    <w:rsid w:val="00B55F12"/>
    <w:rsid w:val="00C75A49"/>
    <w:rsid w:val="00C91E37"/>
    <w:rsid w:val="00C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F19C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73779E79A4142AD5C82B8A7AD61EA">
    <w:name w:val="4F273779E79A4142AD5C82B8A7AD61EA"/>
    <w:rsid w:val="0096425C"/>
    <w:rPr>
      <w:lang w:val="en-IN" w:eastAsia="en-IN"/>
    </w:rPr>
  </w:style>
  <w:style w:type="paragraph" w:customStyle="1" w:styleId="2B8E4A60E56B4AA9B50733D4CE168F8F">
    <w:name w:val="2B8E4A60E56B4AA9B50733D4CE168F8F"/>
    <w:rsid w:val="0096425C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CB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15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Kadiri</dc:creator>
  <cp:keywords/>
  <dc:description/>
  <cp:lastModifiedBy>KONDAPANENI SASIDHAR</cp:lastModifiedBy>
  <cp:revision>3</cp:revision>
  <dcterms:created xsi:type="dcterms:W3CDTF">2025-07-25T16:18:00Z</dcterms:created>
  <dcterms:modified xsi:type="dcterms:W3CDTF">2025-07-25T16:27:00Z</dcterms:modified>
</cp:coreProperties>
</file>